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51199C" w:rsidRDefault="00727E8B" w:rsidP="00727E8B">
          <w:r>
            <w:rPr>
              <w:noProof/>
              <w:lang w:val="fr-FR" w:eastAsia="fr-FR"/>
            </w:rPr>
            <w:drawing>
              <wp:anchor distT="0" distB="0" distL="114300" distR="114300" simplePos="0" relativeHeight="251664384" behindDoc="0" locked="0" layoutInCell="1" allowOverlap="1" wp14:anchorId="00890ED3" wp14:editId="250A54F3">
                <wp:simplePos x="0" y="0"/>
                <wp:positionH relativeFrom="column">
                  <wp:posOffset>6118860</wp:posOffset>
                </wp:positionH>
                <wp:positionV relativeFrom="paragraph">
                  <wp:posOffset>7407275</wp:posOffset>
                </wp:positionV>
                <wp:extent cx="594360" cy="812165"/>
                <wp:effectExtent l="0" t="0" r="0" b="6985"/>
                <wp:wrapSquare wrapText="bothSides"/>
                <wp:docPr id="6" name="Picture 6" descr="http://enseignementsup.blog.lemonde.fr/files/2013/12/logo-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enseignementsup.blog.lemonde.fr/files/2013/12/logo-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812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fr-FR" w:eastAsia="fr-FR"/>
            </w:rPr>
            <w:drawing>
              <wp:anchor distT="0" distB="0" distL="114300" distR="114300" simplePos="0" relativeHeight="251663360" behindDoc="0" locked="0" layoutInCell="1" allowOverlap="1" wp14:anchorId="1869ACC5" wp14:editId="2915D347">
                <wp:simplePos x="0" y="0"/>
                <wp:positionH relativeFrom="margin">
                  <wp:align>right</wp:align>
                </wp:positionH>
                <wp:positionV relativeFrom="paragraph">
                  <wp:posOffset>815340</wp:posOffset>
                </wp:positionV>
                <wp:extent cx="5334000" cy="3329940"/>
                <wp:effectExtent l="19050" t="0" r="19050" b="956310"/>
                <wp:wrapSquare wrapText="bothSides"/>
                <wp:docPr id="7" name="Picture 7" descr="http://web-tech.fr/wp-content/uploads/2012/06/evolution_darw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web-tech.fr/wp-content/uploads/2012/06/evolution_darw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332994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3F9D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4557147C" wp14:editId="38B9B86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7230110</wp:posOffset>
                    </wp:positionV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99C" w:rsidRDefault="00727E8B" w:rsidP="00727E8B">
                                <w:pPr>
                                  <w:pStyle w:val="Subtitle"/>
                                </w:pPr>
                                <w:r>
                                  <w:t>aUTHOR</w:t>
                                </w:r>
                                <w:r w:rsidR="00BF3F9D">
                                  <w:t xml:space="preserve">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2833980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el khadir bACHIR</w:t>
                                    </w:r>
                                  </w:sdtContent>
                                </w:sdt>
                              </w:p>
                              <w:p w:rsidR="0051199C" w:rsidRDefault="0051199C" w:rsidP="00727E8B">
                                <w:pPr>
                                  <w:pStyle w:val="Contactinfo"/>
                                </w:pPr>
                              </w:p>
                              <w:p w:rsidR="0051199C" w:rsidRDefault="0051199C" w:rsidP="00727E8B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5714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569.3pt;width:453pt;height:57.6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" filled="f" stroked="f" strokeweight=".5pt">
                    <v:textbox inset="0,0,0,0">
                      <w:txbxContent>
                        <w:p w:rsidR="0051199C" w:rsidRDefault="00727E8B" w:rsidP="00727E8B">
                          <w:pPr>
                            <w:pStyle w:val="Subtitle"/>
                          </w:pPr>
                          <w:r>
                            <w:t>aUTHOR</w:t>
                          </w:r>
                          <w:r w:rsidR="00BF3F9D">
                            <w:t xml:space="preserve">: </w:t>
                          </w:r>
                          <w:sdt>
                            <w:sdtPr>
                              <w:alias w:val="Your Name"/>
                              <w:tag w:val=""/>
                              <w:id w:val="2833980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el khadir bACHIR</w:t>
                              </w:r>
                            </w:sdtContent>
                          </w:sdt>
                        </w:p>
                        <w:p w:rsidR="0051199C" w:rsidRDefault="0051199C" w:rsidP="00727E8B">
                          <w:pPr>
                            <w:pStyle w:val="Contactinfo"/>
                          </w:pPr>
                        </w:p>
                        <w:p w:rsidR="0051199C" w:rsidRDefault="0051199C" w:rsidP="00727E8B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F3F9D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47E3C6AB" wp14:editId="08496F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3616960</wp:posOffset>
                    </wp:positionV>
                    <wp:extent cx="5522595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199C" w:rsidRDefault="0051199C">
                                <w:pPr>
                                  <w:pStyle w:val="Logo"/>
                                </w:pPr>
                              </w:p>
                              <w:p w:rsidR="0051199C" w:rsidRDefault="00727E8B" w:rsidP="00727E8B">
                                <w:pPr>
                                  <w:pStyle w:val="Subtitle"/>
                                </w:pPr>
                                <w:r w:rsidRPr="00727E8B">
                                  <w:rPr>
                                    <w:color w:val="DD8047" w:themeColor="accent2"/>
                                    <w:sz w:val="52"/>
                                    <w:szCs w:val="52"/>
                                  </w:rPr>
                                  <w:t>Evolutionary Algorithms</w:t>
                                </w:r>
                                <w:r>
                                  <w:rPr>
                                    <w:color w:val="DD8047" w:themeColor="accent2"/>
                                    <w:sz w:val="52"/>
                                    <w:szCs w:val="52"/>
                                  </w:rPr>
                                  <w:t xml:space="preserve">            </w:t>
                                </w:r>
                                <w:sdt>
                                  <w:sdtPr>
                                    <w:alias w:val="Subtitle"/>
                                    <w:tag w:val=""/>
                                    <w:id w:val="-12625952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27E8B">
                                      <w:t>Project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E3C6AB" id="Text Box 37" o:spid="_x0000_s1027" type="#_x0000_t202" alt="Title and subtitle" style="position:absolute;left:0;text-align:left;margin-left:383.65pt;margin-top:284.8pt;width:434.85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" filled="f" stroked="f" strokeweight=".5pt">
                    <v:textbox inset="0,0,0,0">
                      <w:txbxContent>
                        <w:p w:rsidR="0051199C" w:rsidRDefault="0051199C">
                          <w:pPr>
                            <w:pStyle w:val="Logo"/>
                          </w:pPr>
                        </w:p>
                        <w:p w:rsidR="0051199C" w:rsidRDefault="00727E8B" w:rsidP="00727E8B">
                          <w:pPr>
                            <w:pStyle w:val="Subtitle"/>
                          </w:pPr>
                          <w:r w:rsidRPr="00727E8B">
                            <w:rPr>
                              <w:color w:val="DD8047" w:themeColor="accent2"/>
                              <w:sz w:val="52"/>
                              <w:szCs w:val="52"/>
                            </w:rPr>
                            <w:t>Evolutionary Algorithms</w:t>
                          </w:r>
                          <w:r>
                            <w:rPr>
                              <w:color w:val="DD8047" w:themeColor="accent2"/>
                              <w:sz w:val="52"/>
                              <w:szCs w:val="52"/>
                            </w:rPr>
                            <w:t xml:space="preserve">            </w:t>
                          </w:r>
                          <w:sdt>
                            <w:sdtPr>
                              <w:alias w:val="Subtitle"/>
                              <w:tag w:val=""/>
                              <w:id w:val="-12625952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27E8B">
                                <w:t>Project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F3F9D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04344DE3" wp14:editId="659CAC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6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1199C" w:rsidRDefault="00727E8B" w:rsidP="00727E8B">
                                    <w:pPr>
                                      <w:pStyle w:val="Subtitle"/>
                                    </w:pPr>
                                    <w:r>
                                      <w:t>June 2,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344DE3"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6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1199C" w:rsidRDefault="00727E8B" w:rsidP="00727E8B">
                              <w:pPr>
                                <w:pStyle w:val="Subtitle"/>
                              </w:pPr>
                              <w:r>
                                <w:t>June 2,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F3F9D"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69BE677" wp14:editId="65E53D3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F967A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5119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F9D" w:rsidRDefault="00BF3F9D">
      <w:r>
        <w:separator/>
      </w:r>
    </w:p>
    <w:p w:rsidR="00BF3F9D" w:rsidRDefault="00BF3F9D"/>
  </w:endnote>
  <w:endnote w:type="continuationSeparator" w:id="0">
    <w:p w:rsidR="00BF3F9D" w:rsidRDefault="00BF3F9D">
      <w:r>
        <w:continuationSeparator/>
      </w:r>
    </w:p>
    <w:p w:rsidR="00BF3F9D" w:rsidRDefault="00BF3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51199C">
      <w:sdt>
        <w:sdtPr>
          <w:alias w:val="Date"/>
          <w:tag w:val=""/>
          <w:id w:val="-600561709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14-06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51199C" w:rsidRDefault="00727E8B">
              <w:pPr>
                <w:pStyle w:val="Footer"/>
              </w:pPr>
              <w:r>
                <w:t>6/2/2014</w:t>
              </w: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51199C" w:rsidRDefault="00BF3F9D">
              <w:pPr>
                <w:pStyle w:val="Footer"/>
                <w:jc w:val="center"/>
              </w:pPr>
              <w:r>
                <w:t>Project Communication Plan</w:t>
              </w:r>
            </w:p>
          </w:tc>
        </w:sdtContent>
      </w:sdt>
      <w:tc>
        <w:tcPr>
          <w:tcW w:w="750" w:type="pct"/>
        </w:tcPr>
        <w:p w:rsidR="0051199C" w:rsidRDefault="00BF3F9D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727E8B">
            <w:rPr>
              <w:noProof/>
            </w:rPr>
            <w:t>1</w:t>
          </w:r>
          <w:r>
            <w:fldChar w:fldCharType="end"/>
          </w:r>
        </w:p>
      </w:tc>
    </w:tr>
  </w:tbl>
  <w:p w:rsidR="0051199C" w:rsidRDefault="00511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F9D" w:rsidRDefault="00BF3F9D">
      <w:r>
        <w:separator/>
      </w:r>
    </w:p>
    <w:p w:rsidR="00BF3F9D" w:rsidRDefault="00BF3F9D"/>
  </w:footnote>
  <w:footnote w:type="continuationSeparator" w:id="0">
    <w:p w:rsidR="00BF3F9D" w:rsidRDefault="00BF3F9D">
      <w:r>
        <w:continuationSeparator/>
      </w:r>
    </w:p>
    <w:p w:rsidR="00BF3F9D" w:rsidRDefault="00BF3F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99C" w:rsidRDefault="00BF3F9D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8B"/>
    <w:rsid w:val="00106455"/>
    <w:rsid w:val="0051199C"/>
    <w:rsid w:val="00727E8B"/>
    <w:rsid w:val="00B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19984E-3314-422C-B8F1-14A011E3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x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E9"/>
    <w:rsid w:val="007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9C3DD41BA45E0BDEBED60A798BCAF">
    <w:name w:val="AA09C3DD41BA45E0BDEBED60A798BCAF"/>
  </w:style>
  <w:style w:type="paragraph" w:customStyle="1" w:styleId="A85124FE0E6E47AA9854D5EB7661380F">
    <w:name w:val="A85124FE0E6E47AA9854D5EB7661380F"/>
  </w:style>
  <w:style w:type="paragraph" w:customStyle="1" w:styleId="19D0A76B30744117ADD82C5FBCB2DAC9">
    <w:name w:val="19D0A76B30744117ADD82C5FBCB2DAC9"/>
  </w:style>
  <w:style w:type="paragraph" w:customStyle="1" w:styleId="9AC159AEAA0445FFBC05693D66B3D9C0">
    <w:name w:val="9AC159AEAA0445FFBC05693D66B3D9C0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37DBCBF577424AC8AD93A83C49BDEB82">
    <w:name w:val="37DBCBF577424AC8AD93A83C49BDEB82"/>
  </w:style>
  <w:style w:type="paragraph" w:customStyle="1" w:styleId="2B76563A118C45E18B5E217720E4C950">
    <w:name w:val="2B76563A118C45E18B5E217720E4C950"/>
  </w:style>
  <w:style w:type="paragraph" w:customStyle="1" w:styleId="E7C07DAE16B44D0B93C5B747B976913C">
    <w:name w:val="E7C07DAE16B44D0B93C5B747B976913C"/>
  </w:style>
  <w:style w:type="paragraph" w:customStyle="1" w:styleId="A3B0B472B7B749FEB51BE1DCF5B7CF68">
    <w:name w:val="A3B0B472B7B749FEB51BE1DCF5B7CF68"/>
  </w:style>
  <w:style w:type="paragraph" w:customStyle="1" w:styleId="7FB1645EE3FB4E0BB760FF30CB95B9DF">
    <w:name w:val="7FB1645EE3FB4E0BB760FF30CB95B9DF"/>
  </w:style>
  <w:style w:type="paragraph" w:customStyle="1" w:styleId="0364A1CF9FCD459CB7EF9AA61B966D37">
    <w:name w:val="0364A1CF9FCD459CB7EF9AA61B966D37"/>
  </w:style>
  <w:style w:type="paragraph" w:customStyle="1" w:styleId="26968401DC944234B5ED4D98B27BEBE4">
    <w:name w:val="26968401DC944234B5ED4D98B27BEBE4"/>
  </w:style>
  <w:style w:type="paragraph" w:customStyle="1" w:styleId="EDF867B9CDFC444A802C2BD2BDB8665D">
    <w:name w:val="EDF867B9CDFC444A802C2BD2BDB8665D"/>
  </w:style>
  <w:style w:type="paragraph" w:customStyle="1" w:styleId="521C9D0459B645879712D6A1FC3E858E">
    <w:name w:val="521C9D0459B645879712D6A1FC3E858E"/>
  </w:style>
  <w:style w:type="paragraph" w:customStyle="1" w:styleId="12A810A78DDD48C88C6D3219174A128D">
    <w:name w:val="12A810A78DDD48C88C6D3219174A1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9DA5F8C9-49EF-45C4-BD07-32EBDA7D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Communication Plan</dc:title>
  <dc:subject>Project Report</dc:subject>
  <dc:creator>el khadir bACHIR</dc:creator>
  <cp:keywords/>
  <cp:lastModifiedBy>maroxe</cp:lastModifiedBy>
  <cp:revision>1</cp:revision>
  <dcterms:created xsi:type="dcterms:W3CDTF">2014-06-02T14:14:00Z</dcterms:created>
  <dcterms:modified xsi:type="dcterms:W3CDTF">2014-06-02T14:22:00Z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